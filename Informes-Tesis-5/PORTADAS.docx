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5B" w:rsidRDefault="003C0E3B" w:rsidP="00E22D5B">
      <w:r>
        <w:rPr>
          <w:noProof/>
          <w:lang w:val="es-EC" w:eastAsia="es-EC"/>
        </w:rPr>
        <w:drawing>
          <wp:anchor distT="0" distB="0" distL="114300" distR="114300" simplePos="0" relativeHeight="251668992" behindDoc="0" locked="0" layoutInCell="1" allowOverlap="1" wp14:anchorId="5D1E52D7" wp14:editId="6F5CD9C5">
            <wp:simplePos x="0" y="0"/>
            <wp:positionH relativeFrom="column">
              <wp:posOffset>2308860</wp:posOffset>
            </wp:positionH>
            <wp:positionV relativeFrom="paragraph">
              <wp:posOffset>-392528</wp:posOffset>
            </wp:positionV>
            <wp:extent cx="866140" cy="873760"/>
            <wp:effectExtent l="0" t="0" r="0" b="2540"/>
            <wp:wrapNone/>
            <wp:docPr id="4" name="Imagen 4" descr="http://www.utmachala.edu.ec/denuncias/public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tmachala.edu.ec/denuncias/public/im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118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B7E5898" wp14:editId="591986A0">
                <wp:simplePos x="0" y="0"/>
                <wp:positionH relativeFrom="column">
                  <wp:posOffset>3117850</wp:posOffset>
                </wp:positionH>
                <wp:positionV relativeFrom="paragraph">
                  <wp:posOffset>1490345</wp:posOffset>
                </wp:positionV>
                <wp:extent cx="1882140" cy="372745"/>
                <wp:effectExtent l="3175" t="4445" r="635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TUTOR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ING. FAUSTO REDROVÁN CASTILLO</w:t>
                            </w: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5.5pt;margin-top:117.35pt;width:148.2pt;height:29.3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CxuQIAAME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" filled="f" stroked="f">
                <v:textbox>
                  <w:txbxContent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TUTOR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ING. FAUSTO REDROVÁN CASTILLO</w:t>
                      </w: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5118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34E85EF" wp14:editId="36750B8D">
                <wp:simplePos x="0" y="0"/>
                <wp:positionH relativeFrom="column">
                  <wp:posOffset>393065</wp:posOffset>
                </wp:positionH>
                <wp:positionV relativeFrom="paragraph">
                  <wp:posOffset>1524635</wp:posOffset>
                </wp:positionV>
                <wp:extent cx="1882140" cy="304165"/>
                <wp:effectExtent l="2540" t="635" r="127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AUTOR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JHONSSON XAVIER CÓRDOVA DÁVILA</w:t>
                            </w: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.95pt;margin-top:120.05pt;width:148.2pt;height:23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" filled="f" stroked="f">
                <v:textbox>
                  <w:txbxContent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AUTOR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JHONSSON XAVIER CÓRDOVA DÁVILA</w:t>
                      </w: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5118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348DF03" wp14:editId="5DA0582B">
                <wp:simplePos x="0" y="0"/>
                <wp:positionH relativeFrom="column">
                  <wp:posOffset>1969770</wp:posOffset>
                </wp:positionH>
                <wp:positionV relativeFrom="paragraph">
                  <wp:posOffset>2451100</wp:posOffset>
                </wp:positionV>
                <wp:extent cx="1568450" cy="332740"/>
                <wp:effectExtent l="0" t="3175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TRABAJO DE TITULACIÓN</w:t>
                            </w:r>
                          </w:p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PREVIO A LA OBTENCIÓN DEL TÍTULO DE:</w:t>
                            </w:r>
                          </w:p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INGENIERO DE SISTEMAS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5.1pt;margin-top:193pt;width:123.5pt;height:26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" filled="f" stroked="f">
                <v:textbox>
                  <w:txbxContent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TRABAJO DE TITULACIÓN</w:t>
                      </w:r>
                    </w:p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PREVIO A LA OBTENCIÓN DEL TÍTULO DE:</w:t>
                      </w:r>
                    </w:p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INGENIERO DE SISTEMAS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5118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B6360E8" wp14:editId="5E8984B6">
                <wp:simplePos x="0" y="0"/>
                <wp:positionH relativeFrom="column">
                  <wp:posOffset>1414780</wp:posOffset>
                </wp:positionH>
                <wp:positionV relativeFrom="paragraph">
                  <wp:posOffset>494030</wp:posOffset>
                </wp:positionV>
                <wp:extent cx="2663825" cy="466725"/>
                <wp:effectExtent l="0" t="0" r="0" b="127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8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>UNIVERSIDAD TÉCNICA DE MACHALA</w:t>
                            </w:r>
                          </w:p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 xml:space="preserve">UNIDAD ACADÉMICA DE INGENIERÍA CIVIL </w:t>
                            </w:r>
                          </w:p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>CARRERA DE INGENIERÍA EN SISTEMAS</w:t>
                            </w:r>
                          </w:p>
                          <w:p w:rsidR="00E22D5B" w:rsidRDefault="00E22D5B" w:rsidP="00E22D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360E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11.4pt;margin-top:38.9pt;width:209.75pt;height:36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" filled="f" stroked="f">
                <v:textbox>
                  <w:txbxContent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>UNIVERSIDAD TÉCNICA DE MACHALA</w:t>
                      </w:r>
                    </w:p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 xml:space="preserve">UNIDAD ACADÉMICA DE INGENIERÍA CIVIL </w:t>
                      </w:r>
                    </w:p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>CARRERA DE INGENIERÍA EN SISTEMAS</w:t>
                      </w:r>
                    </w:p>
                    <w:p w:rsidR="00E22D5B" w:rsidRDefault="00E22D5B" w:rsidP="00E22D5B"/>
                  </w:txbxContent>
                </v:textbox>
                <w10:wrap type="square"/>
              </v:shape>
            </w:pict>
          </mc:Fallback>
        </mc:AlternateContent>
      </w:r>
      <w:r w:rsidR="00985118"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2783840</wp:posOffset>
                </wp:positionV>
                <wp:extent cx="2660650" cy="768985"/>
                <wp:effectExtent l="4445" t="2540" r="1905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  <w:t>TEMA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“DESARROLLO E IMPLEMENTACIÓN DE UNA APLICACIÓN WEB INTEGRADA 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AL PROGRAMA PERSONAL COMMUNICATIONS ISERIES ACCESS 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ORIENTADA A LA GESTIÓN DEL SISTEMA COMERCIAL (SICO-CNEL) 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>PARA LA AUTOMATIZACIÓN DE PROCESOS MANUALES DE CONIEL CIA.LTDA”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12.85pt;margin-top:219.2pt;width:209.5pt;height:60.5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" filled="f" stroked="f">
                <v:textbox>
                  <w:txbxContent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  <w:t>TEMA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“DESARROLLO E IMPLEMENTACIÓN DE UNA APLICACIÓN WEB INTEGRADA 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AL PROGRAMA PERSONAL COMMUNICATIONS ISERIES ACCESS 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ORIENTADA A LA GESTIÓN DEL SISTEMA COMERCIAL (SICO-CNEL) 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>PARA LA AUTOMATIZACIÓN DE PROCESOS MANUALES DE CONIEL CIA.LTDA”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511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-453390</wp:posOffset>
                </wp:positionV>
                <wp:extent cx="4022090" cy="4022090"/>
                <wp:effectExtent l="18415" t="13335" r="17145" b="12700"/>
                <wp:wrapNone/>
                <wp:docPr id="19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B292A6" id="Oval 84" o:spid="_x0000_s1026" style="position:absolute;margin-left:61.45pt;margin-top:-35.7pt;width:316.7pt;height:316.7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" filled="f" strokecolor="white [3212]" strokeweight="1.5pt"/>
            </w:pict>
          </mc:Fallback>
        </mc:AlternateContent>
      </w:r>
      <w:r w:rsidR="0098511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-300990</wp:posOffset>
                </wp:positionV>
                <wp:extent cx="3866515" cy="3866515"/>
                <wp:effectExtent l="8890" t="13335" r="10795" b="6350"/>
                <wp:wrapNone/>
                <wp:docPr id="18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E942A1" id="Oval 86" o:spid="_x0000_s1026" style="position:absolute;margin-left:73.45pt;margin-top:-23.7pt;width:304.45pt;height:304.4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" filled="f" strokecolor="white [3212]"/>
            </w:pict>
          </mc:Fallback>
        </mc:AlternateContent>
      </w:r>
      <w:r w:rsidR="0098511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20320" r="21590" b="17780"/>
                <wp:wrapNone/>
                <wp:docPr id="17" name="Oval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rgbClr val="D5EAFF">
                            <a:alpha val="50000"/>
                          </a:srgb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8B0B08" id="Oval 87" o:spid="_x0000_s1026" style="position:absolute;margin-left:53.05pt;margin-top:-35.15pt;width:324pt;height:324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" fillcolor="#d5eaff" strokecolor="#969696" strokeweight="2.25pt">
                <v:fill opacity="32896f"/>
              </v:oval>
            </w:pict>
          </mc:Fallback>
        </mc:AlternateContent>
      </w:r>
      <w:r w:rsidR="0098511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6510" t="15240" r="16510" b="17780"/>
                <wp:wrapNone/>
                <wp:docPr id="16" name="Oval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A31BD8" id="Oval 85" o:spid="_x0000_s1026" style="position:absolute;margin-left:156.55pt;margin-top:67.95pt;width:116.65pt;height:116.6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" fillcolor="white [3212]" strokecolor="#969696" strokeweight="2.25pt"/>
            </w:pict>
          </mc:Fallback>
        </mc:AlternateContent>
      </w:r>
      <w:r w:rsidR="0098511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0" t="1270" r="2540" b="0"/>
                <wp:wrapNone/>
                <wp:docPr id="15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3CDDC"/>
                                  </a:gs>
                                  <a:gs pos="5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rgbClr val="93CDDC"/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21FE5F" id="Oval 83" o:spid="_x0000_s1026" style="position:absolute;margin-left:53.05pt;margin-top:-35.15pt;width:324pt;height:324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" filled="f" fillcolor="#93cddc" stroked="f" strokecolor="#969696" strokeweight="2.25pt">
                <v:fill color2="#c4d6a0 [1942]" rotate="t" angle="45" focus="50%" type="gradient"/>
              </v:oval>
            </w:pict>
          </mc:Fallback>
        </mc:AlternateContent>
      </w:r>
    </w:p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E22D5B" w:rsidP="00E22D5B"/>
    <w:p w:rsidR="00E22D5B" w:rsidRDefault="003C0E3B" w:rsidP="00E22D5B">
      <w:r>
        <w:rPr>
          <w:noProof/>
          <w:lang w:val="es-EC" w:eastAsia="es-EC"/>
        </w:rPr>
        <w:drawing>
          <wp:anchor distT="0" distB="0" distL="114300" distR="114300" simplePos="0" relativeHeight="251661824" behindDoc="0" locked="0" layoutInCell="1" allowOverlap="1" wp14:anchorId="58730247" wp14:editId="4F2B35E8">
            <wp:simplePos x="0" y="0"/>
            <wp:positionH relativeFrom="margin">
              <wp:posOffset>2310130</wp:posOffset>
            </wp:positionH>
            <wp:positionV relativeFrom="paragraph">
              <wp:posOffset>29096</wp:posOffset>
            </wp:positionV>
            <wp:extent cx="866140" cy="873760"/>
            <wp:effectExtent l="0" t="0" r="0" b="2540"/>
            <wp:wrapNone/>
            <wp:docPr id="3" name="Imagen 3" descr="http://www.utmachala.edu.ec/denuncias/public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tmachala.edu.ec/denuncias/public/im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D5B" w:rsidRDefault="00E22D5B" w:rsidP="00E22D5B"/>
    <w:p w:rsidR="00E22D5B" w:rsidRDefault="00E22D5B" w:rsidP="00E22D5B"/>
    <w:bookmarkStart w:id="0" w:name="_GoBack"/>
    <w:bookmarkEnd w:id="0"/>
    <w:p w:rsidR="00E22D5B" w:rsidRDefault="00985118" w:rsidP="00E22D5B"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2A680DA" wp14:editId="48A9D1DC">
                <wp:simplePos x="0" y="0"/>
                <wp:positionH relativeFrom="column">
                  <wp:posOffset>3117850</wp:posOffset>
                </wp:positionH>
                <wp:positionV relativeFrom="paragraph">
                  <wp:posOffset>1490345</wp:posOffset>
                </wp:positionV>
                <wp:extent cx="1882140" cy="372745"/>
                <wp:effectExtent l="3175" t="0" r="635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TUTOR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ING. FAUSTO REDROVÁN CASTILLO</w:t>
                            </w: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5.5pt;margin-top:117.35pt;width:148.2pt;height:29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" filled="f" stroked="f">
                <v:textbox>
                  <w:txbxContent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TUTOR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ING. FAUSTO REDROVÁN CASTILLO</w:t>
                      </w: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5E4B446" wp14:editId="21E4B99F">
                <wp:simplePos x="0" y="0"/>
                <wp:positionH relativeFrom="column">
                  <wp:posOffset>393065</wp:posOffset>
                </wp:positionH>
                <wp:positionV relativeFrom="paragraph">
                  <wp:posOffset>1524635</wp:posOffset>
                </wp:positionV>
                <wp:extent cx="1882140" cy="304165"/>
                <wp:effectExtent l="2540" t="4445" r="127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AUTOR</w:t>
                            </w:r>
                            <w:r w:rsidR="0098511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A</w:t>
                            </w:r>
                          </w:p>
                          <w:p w:rsidR="00E22D5B" w:rsidRPr="00FE18C8" w:rsidRDefault="00985118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ANDREA ANABELL LOAIZA GONZAGA</w:t>
                            </w: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.95pt;margin-top:120.05pt;width:148.2pt;height:23.9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" filled="f" stroked="f">
                <v:textbox>
                  <w:txbxContent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AUTOR</w:t>
                      </w:r>
                      <w:r w:rsidR="0098511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A</w:t>
                      </w:r>
                    </w:p>
                    <w:p w:rsidR="00E22D5B" w:rsidRPr="00FE18C8" w:rsidRDefault="00985118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ANDREA ANABELL LOAIZA GONZAGA</w:t>
                      </w: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EB1DA95" wp14:editId="681B6D74">
                <wp:simplePos x="0" y="0"/>
                <wp:positionH relativeFrom="column">
                  <wp:posOffset>1969770</wp:posOffset>
                </wp:positionH>
                <wp:positionV relativeFrom="paragraph">
                  <wp:posOffset>2451100</wp:posOffset>
                </wp:positionV>
                <wp:extent cx="1568450" cy="332740"/>
                <wp:effectExtent l="0" t="0" r="0" b="31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b/>
                                <w:sz w:val="10"/>
                                <w:szCs w:val="16"/>
                              </w:rPr>
                              <w:t>TRABAJO DE TITULACIÓN</w:t>
                            </w:r>
                          </w:p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PREVIO A LA OBTENCIÓN DEL TÍTULO DE:</w:t>
                            </w:r>
                          </w:p>
                          <w:p w:rsidR="00E22D5B" w:rsidRPr="00FE18C8" w:rsidRDefault="00985118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>INGENIERA</w:t>
                            </w:r>
                            <w:r w:rsidR="00E22D5B" w:rsidRPr="00FE18C8"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  <w:t xml:space="preserve"> DE SISTEMAS</w:t>
                            </w: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55.1pt;margin-top:193pt;width:123.5pt;height:26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" filled="f" stroked="f">
                <v:textbox>
                  <w:txbxContent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b/>
                          <w:sz w:val="10"/>
                          <w:szCs w:val="16"/>
                        </w:rPr>
                        <w:t>TRABAJO DE TITULACIÓN</w:t>
                      </w:r>
                    </w:p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PREVIO A LA OBTENCIÓN DEL TÍTULO DE:</w:t>
                      </w:r>
                    </w:p>
                    <w:p w:rsidR="00E22D5B" w:rsidRPr="00FE18C8" w:rsidRDefault="00985118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  <w:r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>INGENIERA</w:t>
                      </w:r>
                      <w:r w:rsidR="00E22D5B" w:rsidRPr="00FE18C8"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  <w:t xml:space="preserve"> DE SISTEMAS</w:t>
                      </w: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F42E77C" wp14:editId="44B772E9">
                <wp:simplePos x="0" y="0"/>
                <wp:positionH relativeFrom="column">
                  <wp:posOffset>1414780</wp:posOffset>
                </wp:positionH>
                <wp:positionV relativeFrom="paragraph">
                  <wp:posOffset>494030</wp:posOffset>
                </wp:positionV>
                <wp:extent cx="2663825" cy="466725"/>
                <wp:effectExtent l="0" t="254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8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>UNIVERSIDAD TÉCNICA DE MACHALA</w:t>
                            </w:r>
                          </w:p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 xml:space="preserve">UNIDAD ACADÉMICA DE INGENIERÍA CIVIL </w:t>
                            </w:r>
                          </w:p>
                          <w:p w:rsidR="00E22D5B" w:rsidRPr="00EB322B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EB322B">
                              <w:rPr>
                                <w:rFonts w:ascii="Arial" w:eastAsia="Times New Roman" w:hAnsi="Arial" w:cs="Arial"/>
                                <w:b/>
                                <w:sz w:val="12"/>
                                <w:szCs w:val="16"/>
                              </w:rPr>
                              <w:t>CARRERA DE INGENIERÍA EN SISTEMAS</w:t>
                            </w:r>
                          </w:p>
                          <w:p w:rsidR="00E22D5B" w:rsidRDefault="00E22D5B" w:rsidP="00E22D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E77C" id="_x0000_s1034" type="#_x0000_t202" style="position:absolute;margin-left:111.4pt;margin-top:38.9pt;width:209.75pt;height:36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" filled="f" stroked="f">
                <v:textbox>
                  <w:txbxContent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>UNIVERSIDAD TÉCNICA DE MACHALA</w:t>
                      </w:r>
                    </w:p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 xml:space="preserve">UNIDAD ACADÉMICA DE INGENIERÍA CIVIL </w:t>
                      </w:r>
                    </w:p>
                    <w:p w:rsidR="00E22D5B" w:rsidRPr="00EB322B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</w:pPr>
                      <w:r w:rsidRPr="00EB322B">
                        <w:rPr>
                          <w:rFonts w:ascii="Arial" w:eastAsia="Times New Roman" w:hAnsi="Arial" w:cs="Arial"/>
                          <w:b/>
                          <w:sz w:val="12"/>
                          <w:szCs w:val="16"/>
                        </w:rPr>
                        <w:t>CARRERA DE INGENIERÍA EN SISTEMAS</w:t>
                      </w:r>
                    </w:p>
                    <w:p w:rsidR="00E22D5B" w:rsidRDefault="00E22D5B" w:rsidP="00E22D5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2783840</wp:posOffset>
                </wp:positionV>
                <wp:extent cx="2660650" cy="768985"/>
                <wp:effectExtent l="4445" t="0" r="1905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</w:p>
                          <w:p w:rsidR="00E22D5B" w:rsidRPr="00FE18C8" w:rsidRDefault="00E22D5B" w:rsidP="00E22D5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</w:pPr>
                            <w:r w:rsidRPr="00FE18C8">
                              <w:rPr>
                                <w:rFonts w:ascii="Arial" w:eastAsia="Times New Roman" w:hAnsi="Arial" w:cs="Arial"/>
                                <w:b/>
                                <w:sz w:val="10"/>
                                <w:szCs w:val="16"/>
                              </w:rPr>
                              <w:t>TEMA</w:t>
                            </w:r>
                          </w:p>
                          <w:p w:rsidR="00985118" w:rsidRPr="00985118" w:rsidRDefault="00985118" w:rsidP="0098511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98511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“DESARROLLO E IMPLEMENTACIÓN DE UNA APLICACIÓN MÓVIL </w:t>
                            </w:r>
                          </w:p>
                          <w:p w:rsidR="00985118" w:rsidRPr="00985118" w:rsidRDefault="00985118" w:rsidP="0098511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98511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PARA LA GESTIÓN Y SOPORTE DE LAS ACTIVIDADES DE CAMPO REALIZADAS </w:t>
                            </w:r>
                          </w:p>
                          <w:p w:rsidR="00985118" w:rsidRPr="00985118" w:rsidRDefault="00985118" w:rsidP="0098511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</w:pPr>
                            <w:r w:rsidRPr="0098511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 xml:space="preserve">POR EL PERSONAL OPERATIVO DE CONSTRUCCIONES E INSTALACIONES </w:t>
                            </w:r>
                          </w:p>
                          <w:p w:rsidR="00E22D5B" w:rsidRPr="00FE18C8" w:rsidRDefault="00985118" w:rsidP="0098511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Calibri" w:hAnsi="Arial" w:cs="Arial"/>
                                <w:sz w:val="10"/>
                                <w:szCs w:val="16"/>
                              </w:rPr>
                            </w:pPr>
                            <w:r w:rsidRPr="00985118">
                              <w:rPr>
                                <w:rFonts w:ascii="Arial" w:eastAsia="Times New Roman" w:hAnsi="Arial" w:cs="Arial"/>
                                <w:sz w:val="10"/>
                                <w:szCs w:val="16"/>
                              </w:rPr>
                              <w:t>ELÉCTRICAS (CONIEL CIA.LTDA.)”</w:t>
                            </w:r>
                          </w:p>
                          <w:p w:rsidR="00E22D5B" w:rsidRPr="00FE18C8" w:rsidRDefault="00E22D5B" w:rsidP="00E22D5B">
                            <w:pPr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2.85pt;margin-top:219.2pt;width:209.5pt;height:60.5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" filled="f" stroked="f">
                <v:textbox>
                  <w:txbxContent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</w:p>
                    <w:p w:rsidR="00E22D5B" w:rsidRPr="00FE18C8" w:rsidRDefault="00E22D5B" w:rsidP="00E22D5B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</w:pPr>
                      <w:r w:rsidRPr="00FE18C8">
                        <w:rPr>
                          <w:rFonts w:ascii="Arial" w:eastAsia="Times New Roman" w:hAnsi="Arial" w:cs="Arial"/>
                          <w:b/>
                          <w:sz w:val="10"/>
                          <w:szCs w:val="16"/>
                        </w:rPr>
                        <w:t>TEMA</w:t>
                      </w:r>
                    </w:p>
                    <w:p w:rsidR="00985118" w:rsidRPr="00985118" w:rsidRDefault="00985118" w:rsidP="0098511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98511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“DESARROLLO E IMPLEMENTACIÓN DE UNA APLICACIÓN MÓVIL </w:t>
                      </w:r>
                    </w:p>
                    <w:p w:rsidR="00985118" w:rsidRPr="00985118" w:rsidRDefault="00985118" w:rsidP="0098511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98511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PARA LA GESTIÓN Y SOPORTE DE LAS ACTIVIDADES DE CAMPO REALIZADAS </w:t>
                      </w:r>
                    </w:p>
                    <w:p w:rsidR="00985118" w:rsidRPr="00985118" w:rsidRDefault="00985118" w:rsidP="0098511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</w:pPr>
                      <w:r w:rsidRPr="0098511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 xml:space="preserve">POR EL PERSONAL OPERATIVO DE CONSTRUCCIONES E INSTALACIONES </w:t>
                      </w:r>
                    </w:p>
                    <w:p w:rsidR="00E22D5B" w:rsidRPr="00FE18C8" w:rsidRDefault="00985118" w:rsidP="0098511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Calibri" w:hAnsi="Arial" w:cs="Arial"/>
                          <w:sz w:val="10"/>
                          <w:szCs w:val="16"/>
                        </w:rPr>
                      </w:pPr>
                      <w:r w:rsidRPr="00985118">
                        <w:rPr>
                          <w:rFonts w:ascii="Arial" w:eastAsia="Times New Roman" w:hAnsi="Arial" w:cs="Arial"/>
                          <w:sz w:val="10"/>
                          <w:szCs w:val="16"/>
                        </w:rPr>
                        <w:t>ELÉCTRICAS (CONIEL CIA.LTDA.)”</w:t>
                      </w:r>
                    </w:p>
                    <w:p w:rsidR="00E22D5B" w:rsidRPr="00FE18C8" w:rsidRDefault="00E22D5B" w:rsidP="00E22D5B">
                      <w:pPr>
                        <w:rPr>
                          <w:sz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-453390</wp:posOffset>
                </wp:positionV>
                <wp:extent cx="4022090" cy="4022090"/>
                <wp:effectExtent l="18415" t="17145" r="17145" b="18415"/>
                <wp:wrapNone/>
                <wp:docPr id="9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2090" cy="402209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9C0816" id="Oval 74" o:spid="_x0000_s1026" style="position:absolute;margin-left:61.45pt;margin-top:-35.7pt;width:316.7pt;height:316.7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" filled="f" strokecolor="white [3212]" strokeweight="1.5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-300990</wp:posOffset>
                </wp:positionV>
                <wp:extent cx="3866515" cy="3866515"/>
                <wp:effectExtent l="8890" t="7620" r="10795" b="12065"/>
                <wp:wrapNone/>
                <wp:docPr id="8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6515" cy="3866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E59EE0" id="Oval 76" o:spid="_x0000_s1026" style="position:absolute;margin-left:73.45pt;margin-top:-23.7pt;width:304.45pt;height:304.4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" filled="f" strokecolor="white [3212]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16510" t="14605" r="21590" b="23495"/>
                <wp:wrapNone/>
                <wp:docPr id="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rgbClr val="D5EAFF">
                            <a:alpha val="50000"/>
                          </a:srgb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0A5AFE" id="Oval 77" o:spid="_x0000_s1026" style="position:absolute;margin-left:53.05pt;margin-top:-35.15pt;width:324pt;height:324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" fillcolor="#d5eaff" strokecolor="#969696" strokeweight="2.25pt">
                <v:fill opacity="32896f"/>
              </v:oval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862965</wp:posOffset>
                </wp:positionV>
                <wp:extent cx="1481455" cy="1481455"/>
                <wp:effectExtent l="16510" t="19050" r="16510" b="23495"/>
                <wp:wrapNone/>
                <wp:docPr id="6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6B90FF" id="Oval 75" o:spid="_x0000_s1026" style="position:absolute;margin-left:156.55pt;margin-top:67.95pt;width:116.65pt;height:116.6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" fillcolor="white [3212]" strokecolor="#969696" strokeweight="2.25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-446405</wp:posOffset>
                </wp:positionV>
                <wp:extent cx="4114800" cy="4114800"/>
                <wp:effectExtent l="0" t="0" r="2540" b="4445"/>
                <wp:wrapNone/>
                <wp:docPr id="5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3CDDC"/>
                                  </a:gs>
                                  <a:gs pos="5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  <a:gs pos="100000">
                                    <a:srgbClr val="93CDDC"/>
                                  </a:gs>
                                </a:gsLst>
                                <a:lin ang="27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99E8C7" id="Oval 73" o:spid="_x0000_s1026" style="position:absolute;margin-left:53.05pt;margin-top:-35.15pt;width:324pt;height:324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" filled="f" fillcolor="#93cddc" stroked="f" strokecolor="#969696" strokeweight="2.25pt">
                <v:fill color2="#c4d6a0 [1942]" rotate="t" angle="45" focus="50%" type="gradient"/>
              </v:oval>
            </w:pict>
          </mc:Fallback>
        </mc:AlternateContent>
      </w:r>
    </w:p>
    <w:sectPr w:rsidR="00E22D5B" w:rsidSect="00E170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486A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A4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4844D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2C47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C3"/>
    <w:rsid w:val="003C0E3B"/>
    <w:rsid w:val="00654DF8"/>
    <w:rsid w:val="007174B6"/>
    <w:rsid w:val="00985118"/>
    <w:rsid w:val="00AA664F"/>
    <w:rsid w:val="00BF114C"/>
    <w:rsid w:val="00CA1A52"/>
    <w:rsid w:val="00E170C3"/>
    <w:rsid w:val="00E22D5B"/>
    <w:rsid w:val="00E42732"/>
    <w:rsid w:val="00EB322B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5eaff"/>
    </o:shapedefaults>
    <o:shapelayout v:ext="edit">
      <o:idmap v:ext="edit" data="1"/>
    </o:shapelayout>
  </w:shapeDefaults>
  <w:doNotEmbedSmartTags/>
  <w:decimalSymbol w:val=","/>
  <w:listSeparator w:val=";"/>
  <w15:docId w15:val="{6F8C7FA5-AAB0-4C98-ABD9-8D769EA7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0C3"/>
    <w:pPr>
      <w:spacing w:after="0" w:line="240" w:lineRule="auto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E170C3"/>
    <w:pPr>
      <w:outlineLvl w:val="0"/>
    </w:pPr>
    <w:rPr>
      <w:rFonts w:asciiTheme="majorHAnsi" w:hAnsiTheme="majorHAnsi"/>
      <w:caps/>
      <w:spacing w:val="20"/>
      <w:sz w:val="3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E170C3"/>
    <w:rPr>
      <w:rFonts w:asciiTheme="majorHAnsi" w:hAnsiTheme="majorHAnsi"/>
      <w:caps/>
      <w:spacing w:val="20"/>
      <w:sz w:val="36"/>
    </w:rPr>
  </w:style>
  <w:style w:type="paragraph" w:customStyle="1" w:styleId="FechadelCD">
    <w:name w:val="Fecha del CD"/>
    <w:basedOn w:val="Normal"/>
    <w:qFormat/>
    <w:rsid w:val="00E170C3"/>
    <w:rPr>
      <w:i/>
      <w:sz w:val="20"/>
    </w:rPr>
  </w:style>
  <w:style w:type="paragraph" w:customStyle="1" w:styleId="Descripcin1">
    <w:name w:val="Descripción1"/>
    <w:basedOn w:val="Normal"/>
    <w:qFormat/>
    <w:rsid w:val="00E170C3"/>
    <w:pPr>
      <w:spacing w:line="264" w:lineRule="auto"/>
    </w:pPr>
  </w:style>
  <w:style w:type="character" w:styleId="Textodelmarcadordeposicin">
    <w:name w:val="Placeholder Text"/>
    <w:basedOn w:val="Fuentedeprrafopredeter"/>
    <w:uiPriority w:val="99"/>
    <w:semiHidden/>
    <w:rsid w:val="00E170C3"/>
    <w:rPr>
      <w:color w:val="808080"/>
    </w:rPr>
  </w:style>
  <w:style w:type="paragraph" w:customStyle="1" w:styleId="TtulodeCD">
    <w:name w:val="Título de CD"/>
    <w:basedOn w:val="Normal"/>
    <w:qFormat/>
    <w:rsid w:val="00E170C3"/>
    <w:pPr>
      <w:outlineLvl w:val="0"/>
    </w:pPr>
    <w:rPr>
      <w:rFonts w:asciiTheme="majorHAnsi" w:hAnsiTheme="majorHAnsi"/>
      <w:caps/>
      <w:spacing w:val="20"/>
      <w:sz w:val="28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E170C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E170C3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1A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CD/DVD FACE LABELS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68D269-A446-4C71-815B-4451A61D6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0179A-9725-4457-BB73-7D4E4A6E0E48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CD/DVD face labels</vt:lpstr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CD/DVD face labels</dc:title>
  <dc:subject/>
  <dc:creator>Jhonsson Córdova</dc:creator>
  <cp:keywords/>
  <cp:lastModifiedBy>Andrea Loaiza</cp:lastModifiedBy>
  <cp:revision>3</cp:revision>
  <cp:lastPrinted>2006-08-01T17:47:00Z</cp:lastPrinted>
  <dcterms:created xsi:type="dcterms:W3CDTF">2014-12-21T21:46:00Z</dcterms:created>
  <dcterms:modified xsi:type="dcterms:W3CDTF">2015-02-06T02:08:00Z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